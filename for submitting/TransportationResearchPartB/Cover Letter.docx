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89" w:rsidRDefault="00330C10">
      <w:pPr>
        <w:tabs>
          <w:tab w:val="left" w:pos="1973"/>
          <w:tab w:val="center" w:pos="4252"/>
        </w:tabs>
        <w:rPr>
          <w:i/>
          <w:iCs/>
        </w:rPr>
      </w:pPr>
      <w:r>
        <w:rPr>
          <w:i/>
          <w:iCs/>
        </w:rPr>
        <w:t xml:space="preserve"> </w:t>
      </w:r>
    </w:p>
    <w:p w:rsidR="001C7089" w:rsidRDefault="001C7089">
      <w:pPr>
        <w:tabs>
          <w:tab w:val="left" w:pos="1973"/>
          <w:tab w:val="center" w:pos="4252"/>
        </w:tabs>
        <w:rPr>
          <w:i/>
          <w:iCs/>
        </w:rPr>
      </w:pPr>
    </w:p>
    <w:p w:rsidR="001C7089" w:rsidRDefault="001C7089">
      <w:pPr>
        <w:tabs>
          <w:tab w:val="left" w:pos="1973"/>
          <w:tab w:val="center" w:pos="4252"/>
        </w:tabs>
        <w:rPr>
          <w:i/>
          <w:iCs/>
        </w:rPr>
      </w:pPr>
    </w:p>
    <w:p w:rsidR="001C7089" w:rsidRPr="00B66B85" w:rsidRDefault="00857BA3" w:rsidP="00B96761">
      <w:pPr>
        <w:pStyle w:val="tud-brieftextgross"/>
        <w:framePr w:w="3783" w:h="2994" w:hSpace="181" w:wrap="around" w:vAnchor="page" w:hAnchor="page" w:x="6870" w:y="2944" w:anchorLock="1"/>
        <w:rPr>
          <w:w w:val="101"/>
          <w:sz w:val="20"/>
          <w:szCs w:val="20"/>
        </w:rPr>
      </w:pPr>
      <w:r>
        <w:rPr>
          <w:w w:val="101"/>
          <w:sz w:val="20"/>
          <w:szCs w:val="20"/>
        </w:rPr>
        <w:t>Fabian Hart</w:t>
      </w:r>
    </w:p>
    <w:p w:rsidR="001C7089" w:rsidRDefault="001C7089" w:rsidP="00B96761">
      <w:pPr>
        <w:pStyle w:val="tud-briefkontakt"/>
        <w:framePr w:w="3783" w:h="2994" w:hSpace="181" w:wrap="around" w:vAnchor="page" w:hAnchor="page" w:x="6870" w:y="2944" w:anchorLock="1"/>
      </w:pPr>
    </w:p>
    <w:p w:rsidR="001C7089" w:rsidRDefault="001C7089" w:rsidP="00B96761">
      <w:pPr>
        <w:pStyle w:val="tud-briefkontakt"/>
        <w:framePr w:w="3783" w:h="2994" w:hSpace="181" w:wrap="around" w:vAnchor="page" w:hAnchor="page" w:x="6870" w:y="2944" w:anchorLock="1"/>
        <w:tabs>
          <w:tab w:val="clear" w:pos="851"/>
          <w:tab w:val="left" w:pos="1077"/>
        </w:tabs>
      </w:pPr>
    </w:p>
    <w:p w:rsidR="001C7089" w:rsidRDefault="008F2B67" w:rsidP="00B96761">
      <w:pPr>
        <w:pStyle w:val="tud-briefkontakt"/>
        <w:framePr w:w="3783" w:h="2994" w:hSpace="181" w:wrap="around" w:vAnchor="page" w:hAnchor="page" w:x="6870" w:y="2944" w:anchorLock="1"/>
        <w:tabs>
          <w:tab w:val="clear" w:pos="851"/>
          <w:tab w:val="left" w:pos="1077"/>
        </w:tabs>
      </w:pPr>
      <w:r>
        <w:t>E-Mail:</w:t>
      </w:r>
      <w:r>
        <w:tab/>
      </w:r>
      <w:r w:rsidR="00857BA3">
        <w:t>fabian.hart</w:t>
      </w:r>
      <w:r w:rsidR="001C7089">
        <w:t>@tu-dresden.de</w:t>
      </w:r>
    </w:p>
    <w:p w:rsidR="00B96761" w:rsidRDefault="001C7089" w:rsidP="00B96761">
      <w:pPr>
        <w:pStyle w:val="tud-brieffussleiste"/>
        <w:framePr w:w="3783" w:h="2994" w:hSpace="181" w:wrap="around" w:vAnchor="page" w:hAnchor="page" w:x="6870" w:y="2944" w:anchorLock="1"/>
      </w:pPr>
      <w:r>
        <w:t>Interne</w:t>
      </w:r>
      <w:r w:rsidR="00B96761">
        <w:t>t:</w:t>
      </w:r>
      <w:r w:rsidR="008F2B67" w:rsidRPr="008F2B67">
        <w:t xml:space="preserve"> </w:t>
      </w:r>
      <w:r w:rsidR="008F2B67">
        <w:tab/>
      </w:r>
      <w:r w:rsidR="00785A18">
        <w:t>http://</w:t>
      </w:r>
      <w:r w:rsidR="00B96761">
        <w:t>os</w:t>
      </w:r>
      <w:r w:rsidR="00785A18">
        <w:t>v</w:t>
      </w:r>
      <w:r w:rsidR="00B96761">
        <w:t>.vkw.tu-dresden.de</w:t>
      </w:r>
    </w:p>
    <w:p w:rsidR="001C7089" w:rsidRDefault="001C7089" w:rsidP="00B96761">
      <w:pPr>
        <w:pStyle w:val="tud-briefkontakt"/>
        <w:framePr w:w="3783" w:h="2994" w:hSpace="181" w:wrap="around" w:vAnchor="page" w:hAnchor="page" w:x="6870" w:y="2944" w:anchorLock="1"/>
        <w:tabs>
          <w:tab w:val="clear" w:pos="851"/>
          <w:tab w:val="left" w:pos="1077"/>
        </w:tabs>
      </w:pPr>
    </w:p>
    <w:p w:rsidR="001C7089" w:rsidRDefault="001C7089" w:rsidP="00B96761">
      <w:pPr>
        <w:pStyle w:val="tud-briefkontakt"/>
        <w:framePr w:w="3783" w:h="2994" w:hSpace="181" w:wrap="around" w:vAnchor="page" w:hAnchor="page" w:x="6870" w:y="2944" w:anchorLock="1"/>
        <w:tabs>
          <w:tab w:val="clear" w:pos="851"/>
          <w:tab w:val="left" w:pos="1077"/>
        </w:tabs>
      </w:pPr>
    </w:p>
    <w:p w:rsidR="001C271E" w:rsidRDefault="001C271E" w:rsidP="001C271E">
      <w:pPr>
        <w:pStyle w:val="berschrift3"/>
        <w:spacing w:before="0" w:after="75"/>
        <w:rPr>
          <w:rFonts w:ascii="Verdana" w:hAnsi="Verdana"/>
          <w:b w:val="0"/>
          <w:bCs w:val="0"/>
          <w:sz w:val="20"/>
          <w:szCs w:val="24"/>
        </w:rPr>
      </w:pPr>
    </w:p>
    <w:p w:rsidR="00A63CDE" w:rsidRPr="00A63CDE" w:rsidRDefault="00A63CDE" w:rsidP="00A63CDE">
      <w:pPr>
        <w:rPr>
          <w:lang w:eastAsia="fr-FR"/>
        </w:rPr>
      </w:pP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74"/>
      </w:tblGrid>
      <w:tr w:rsidR="001C271E" w:rsidRPr="00B520FA" w:rsidTr="004C648E">
        <w:trPr>
          <w:cantSplit/>
          <w:trHeight w:hRule="exact" w:val="1859"/>
        </w:trPr>
        <w:tc>
          <w:tcPr>
            <w:tcW w:w="4774" w:type="dxa"/>
          </w:tcPr>
          <w:p w:rsidR="009B19F0" w:rsidRPr="009B19F0" w:rsidRDefault="009B19F0" w:rsidP="009B19F0">
            <w:pPr>
              <w:widowControl w:val="0"/>
              <w:adjustRightInd w:val="0"/>
              <w:rPr>
                <w:rFonts w:ascii="Verdana" w:hAnsi="Verdana" w:cs="Verdan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75"/>
            </w:tblGrid>
            <w:tr w:rsidR="009B19F0" w:rsidRPr="00B520FA" w:rsidTr="00A63CDE">
              <w:trPr>
                <w:trHeight w:val="324"/>
              </w:trPr>
              <w:tc>
                <w:tcPr>
                  <w:tcW w:w="4175" w:type="dxa"/>
                </w:tcPr>
                <w:p w:rsidR="00857BA3" w:rsidRDefault="008C2484" w:rsidP="000E35A0">
                  <w:pPr>
                    <w:pStyle w:val="berschrift3"/>
                    <w:shd w:val="clear" w:color="auto" w:fill="FFFFFF"/>
                    <w:spacing w:before="0" w:after="0"/>
                    <w:textAlignment w:val="baseline"/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</w:pPr>
                  <w:proofErr w:type="spellStart"/>
                  <w:r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>Prof.</w:t>
                  </w:r>
                  <w:proofErr w:type="spellEnd"/>
                  <w:r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 xml:space="preserve"> </w:t>
                  </w:r>
                  <w:proofErr w:type="spellStart"/>
                  <w:r w:rsidR="00857BA3" w:rsidRPr="00857BA3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>Dr.</w:t>
                  </w:r>
                  <w:proofErr w:type="spellEnd"/>
                  <w:r w:rsidR="00857BA3" w:rsidRPr="00857BA3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 xml:space="preserve"> Chandra R. Bhat </w:t>
                  </w:r>
                </w:p>
                <w:p w:rsidR="000E35A0" w:rsidRPr="000E35A0" w:rsidRDefault="00A63CDE" w:rsidP="000E35A0">
                  <w:pPr>
                    <w:pStyle w:val="berschrift3"/>
                    <w:shd w:val="clear" w:color="auto" w:fill="FFFFFF"/>
                    <w:spacing w:before="0" w:after="0"/>
                    <w:textAlignment w:val="baseline"/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</w:pPr>
                  <w:r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 xml:space="preserve">The </w:t>
                  </w:r>
                  <w:r w:rsidR="00857BA3" w:rsidRPr="00857BA3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>University of Texas at Austin</w:t>
                  </w:r>
                  <w:r w:rsidR="000E35A0" w:rsidRPr="000E35A0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br/>
                    <w:t>77 Massachusetts Avenue</w:t>
                  </w:r>
                  <w:r w:rsidR="000E35A0" w:rsidRPr="000E35A0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br/>
                  </w:r>
                  <w:r w:rsidR="00857BA3" w:rsidRPr="00857BA3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>301 E. Dean Keeton St. Stop C1761</w:t>
                  </w:r>
                  <w:r w:rsidR="000E35A0" w:rsidRPr="000E35A0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br/>
                  </w:r>
                  <w:r w:rsidR="00857BA3" w:rsidRPr="00857BA3">
                    <w:rPr>
                      <w:rFonts w:ascii="Univers 45 Light" w:hAnsi="Univers 45 Light"/>
                      <w:b w:val="0"/>
                      <w:bCs w:val="0"/>
                      <w:color w:val="000000"/>
                      <w:w w:val="101"/>
                      <w:sz w:val="22"/>
                      <w:szCs w:val="22"/>
                      <w:lang w:val="en-GB" w:eastAsia="de-DE"/>
                    </w:rPr>
                    <w:t>Austin, Texas 78712</w:t>
                  </w:r>
                </w:p>
                <w:p w:rsidR="000E35A0" w:rsidRPr="000E35A0" w:rsidRDefault="000E35A0" w:rsidP="008B6F08">
                  <w:pPr>
                    <w:rPr>
                      <w:rFonts w:ascii="Univers 45 Light" w:hAnsi="Univers 45 Light"/>
                      <w:color w:val="000000"/>
                      <w:w w:val="101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1C271E" w:rsidRPr="005A5B11" w:rsidRDefault="001C271E" w:rsidP="001C271E">
            <w:pPr>
              <w:rPr>
                <w:lang w:val="en-US"/>
              </w:rPr>
            </w:pPr>
          </w:p>
        </w:tc>
      </w:tr>
    </w:tbl>
    <w:p w:rsidR="00A63CDE" w:rsidRDefault="00A63CDE" w:rsidP="005B1C7B">
      <w:pPr>
        <w:widowControl w:val="0"/>
        <w:adjustRightInd w:val="0"/>
        <w:spacing w:after="240"/>
        <w:rPr>
          <w:rFonts w:ascii="Univers 45 Light" w:hAnsi="Univers 45 Light"/>
          <w:sz w:val="22"/>
          <w:szCs w:val="22"/>
          <w:lang w:val="en-US"/>
        </w:rPr>
      </w:pPr>
    </w:p>
    <w:p w:rsidR="009B19F0" w:rsidRPr="00E81457" w:rsidRDefault="001C271E" w:rsidP="005B1C7B">
      <w:pPr>
        <w:widowControl w:val="0"/>
        <w:adjustRightInd w:val="0"/>
        <w:spacing w:after="240"/>
        <w:rPr>
          <w:rFonts w:ascii="Univers 45 Light" w:hAnsi="Univers 45 Light"/>
          <w:color w:val="000000"/>
          <w:w w:val="101"/>
          <w:sz w:val="22"/>
          <w:szCs w:val="22"/>
          <w:lang w:val="en-US"/>
        </w:rPr>
      </w:pPr>
      <w:r w:rsidRPr="00E81457">
        <w:rPr>
          <w:rFonts w:ascii="Univers 45 Light" w:hAnsi="Univers 45 Light"/>
          <w:sz w:val="22"/>
          <w:szCs w:val="22"/>
          <w:lang w:val="en-US"/>
        </w:rPr>
        <w:t xml:space="preserve">Dear </w:t>
      </w:r>
      <w:r w:rsidR="008C2484">
        <w:rPr>
          <w:rFonts w:ascii="Univers 45 Light" w:hAnsi="Univers 45 Light"/>
          <w:sz w:val="22"/>
          <w:szCs w:val="22"/>
          <w:lang w:val="en-US"/>
        </w:rPr>
        <w:t xml:space="preserve">Prof. </w:t>
      </w:r>
      <w:r w:rsidR="00857BA3">
        <w:rPr>
          <w:rFonts w:ascii="Univers 45 Light" w:hAnsi="Univers 45 Light"/>
          <w:sz w:val="22"/>
          <w:szCs w:val="22"/>
          <w:lang w:val="en-US"/>
        </w:rPr>
        <w:t xml:space="preserve">Dr. Chandra </w:t>
      </w:r>
      <w:r w:rsidR="008C2484">
        <w:rPr>
          <w:rFonts w:ascii="Univers 45 Light" w:hAnsi="Univers 45 Light"/>
          <w:sz w:val="22"/>
          <w:szCs w:val="22"/>
          <w:lang w:val="en-US"/>
        </w:rPr>
        <w:t xml:space="preserve">R. </w:t>
      </w:r>
      <w:r w:rsidR="00857BA3">
        <w:rPr>
          <w:rFonts w:ascii="Univers 45 Light" w:hAnsi="Univers 45 Light"/>
          <w:sz w:val="22"/>
          <w:szCs w:val="22"/>
          <w:lang w:val="en-US"/>
        </w:rPr>
        <w:t>Bhat</w:t>
      </w:r>
      <w:r w:rsidR="00382E3A" w:rsidRPr="00E81457">
        <w:rPr>
          <w:rFonts w:ascii="Univers 45 Light" w:hAnsi="Univers 45 Light"/>
          <w:color w:val="000000"/>
          <w:w w:val="101"/>
          <w:sz w:val="22"/>
          <w:szCs w:val="22"/>
          <w:lang w:val="en-US"/>
        </w:rPr>
        <w:t>,</w:t>
      </w:r>
    </w:p>
    <w:p w:rsidR="00A63CDE" w:rsidRDefault="00B520FA" w:rsidP="00E81457">
      <w:pPr>
        <w:rPr>
          <w:rFonts w:ascii="Univers 45 Light" w:hAnsi="Univers 45 Light"/>
          <w:sz w:val="22"/>
          <w:szCs w:val="22"/>
          <w:lang w:val="en-US"/>
        </w:rPr>
      </w:pPr>
      <w:proofErr w:type="gramStart"/>
      <w:r w:rsidRPr="00B520FA">
        <w:rPr>
          <w:rFonts w:ascii="Univers 45 Light" w:hAnsi="Univers 45 Light"/>
          <w:sz w:val="22"/>
          <w:szCs w:val="22"/>
          <w:lang w:val="en-US"/>
        </w:rPr>
        <w:t>together</w:t>
      </w:r>
      <w:proofErr w:type="gramEnd"/>
      <w:r w:rsidRPr="00B520FA">
        <w:rPr>
          <w:rFonts w:ascii="Univers 45 Light" w:hAnsi="Univers 45 Light"/>
          <w:sz w:val="22"/>
          <w:szCs w:val="22"/>
          <w:lang w:val="en-US"/>
        </w:rPr>
        <w:t xml:space="preserve"> with </w:t>
      </w:r>
      <w:proofErr w:type="spellStart"/>
      <w:r w:rsidR="00857BA3">
        <w:rPr>
          <w:rFonts w:ascii="Univers 45 Light" w:hAnsi="Univers 45 Light"/>
          <w:sz w:val="22"/>
          <w:szCs w:val="22"/>
          <w:lang w:val="en-US"/>
        </w:rPr>
        <w:t>Ostap</w:t>
      </w:r>
      <w:proofErr w:type="spellEnd"/>
      <w:r w:rsidR="00857BA3">
        <w:rPr>
          <w:rFonts w:ascii="Univers 45 Light" w:hAnsi="Univers 45 Light"/>
          <w:sz w:val="22"/>
          <w:szCs w:val="22"/>
          <w:lang w:val="en-US"/>
        </w:rPr>
        <w:t xml:space="preserve"> </w:t>
      </w:r>
      <w:proofErr w:type="spellStart"/>
      <w:r w:rsidR="00857BA3">
        <w:rPr>
          <w:rFonts w:ascii="Univers 45 Light" w:hAnsi="Univers 45 Light"/>
          <w:sz w:val="22"/>
          <w:szCs w:val="22"/>
          <w:lang w:val="en-US"/>
        </w:rPr>
        <w:t>Okhrin</w:t>
      </w:r>
      <w:proofErr w:type="spellEnd"/>
      <w:r w:rsidRPr="00B520FA">
        <w:rPr>
          <w:rFonts w:ascii="Univers 45 Light" w:hAnsi="Univers 45 Light"/>
          <w:sz w:val="22"/>
          <w:szCs w:val="22"/>
          <w:lang w:val="en-US"/>
        </w:rPr>
        <w:t xml:space="preserve"> and </w:t>
      </w:r>
      <w:r w:rsidR="00857BA3">
        <w:rPr>
          <w:rFonts w:ascii="Univers 45 Light" w:hAnsi="Univers 45 Light"/>
          <w:sz w:val="22"/>
          <w:szCs w:val="22"/>
          <w:lang w:val="en-US"/>
        </w:rPr>
        <w:t xml:space="preserve">Martin </w:t>
      </w:r>
      <w:proofErr w:type="spellStart"/>
      <w:r w:rsidR="00857BA3">
        <w:rPr>
          <w:rFonts w:ascii="Univers 45 Light" w:hAnsi="Univers 45 Light"/>
          <w:sz w:val="22"/>
          <w:szCs w:val="22"/>
          <w:lang w:val="en-US"/>
        </w:rPr>
        <w:t>Treiber</w:t>
      </w:r>
      <w:proofErr w:type="spellEnd"/>
      <w:r w:rsidR="00857BA3">
        <w:rPr>
          <w:rFonts w:ascii="Univers 45 Light" w:hAnsi="Univers 45 Light"/>
          <w:sz w:val="22"/>
          <w:szCs w:val="22"/>
          <w:lang w:val="en-US"/>
        </w:rPr>
        <w:t xml:space="preserve"> </w:t>
      </w:r>
      <w:r w:rsidRPr="00B520FA">
        <w:rPr>
          <w:rFonts w:ascii="Univers 45 Light" w:hAnsi="Univers 45 Light"/>
          <w:sz w:val="22"/>
          <w:szCs w:val="22"/>
          <w:lang w:val="en-US"/>
        </w:rPr>
        <w:t>we herewith submit an original research article</w:t>
      </w:r>
      <w:r w:rsidR="00E81457">
        <w:rPr>
          <w:rFonts w:ascii="Univers 45 Light" w:hAnsi="Univers 45 Light"/>
          <w:sz w:val="22"/>
          <w:szCs w:val="22"/>
          <w:lang w:val="en-US"/>
        </w:rPr>
        <w:t xml:space="preserve"> entitled “</w:t>
      </w:r>
      <w:r w:rsidR="00857BA3" w:rsidRPr="00857BA3">
        <w:rPr>
          <w:rFonts w:ascii="Univers 45 Light" w:hAnsi="Univers 45 Light"/>
          <w:i/>
          <w:sz w:val="22"/>
          <w:szCs w:val="22"/>
          <w:lang w:val="en-US"/>
        </w:rPr>
        <w:t>Formulation and validation of a car-following model based on deep reinforcement learning</w:t>
      </w:r>
      <w:r w:rsidR="00E81457">
        <w:rPr>
          <w:rFonts w:ascii="Univers 45 Light" w:hAnsi="Univers 45 Light"/>
          <w:sz w:val="22"/>
          <w:szCs w:val="22"/>
          <w:lang w:val="en-US"/>
        </w:rPr>
        <w:t xml:space="preserve">” </w:t>
      </w:r>
      <w:r w:rsidRPr="00B520FA">
        <w:rPr>
          <w:rFonts w:ascii="Univers 45 Light" w:hAnsi="Univers 45 Light"/>
          <w:sz w:val="22"/>
          <w:szCs w:val="22"/>
          <w:lang w:val="en-US"/>
        </w:rPr>
        <w:t>for consideration by</w:t>
      </w:r>
      <w:r w:rsidRPr="00E81457">
        <w:rPr>
          <w:rFonts w:ascii="Univers 45 Light" w:hAnsi="Univers 45 Light"/>
          <w:sz w:val="22"/>
          <w:szCs w:val="22"/>
          <w:lang w:val="en-US"/>
        </w:rPr>
        <w:t> </w:t>
      </w:r>
      <w:r w:rsidR="00857BA3">
        <w:rPr>
          <w:rFonts w:ascii="Univers 45 Light" w:hAnsi="Univers 45 Light"/>
          <w:i/>
          <w:sz w:val="22"/>
          <w:szCs w:val="22"/>
          <w:lang w:val="en-US"/>
        </w:rPr>
        <w:t>Transportation Research Part B</w:t>
      </w:r>
      <w:r w:rsidRPr="00B520FA">
        <w:rPr>
          <w:rFonts w:ascii="Univers 45 Light" w:hAnsi="Univers 45 Light"/>
          <w:sz w:val="22"/>
          <w:szCs w:val="22"/>
          <w:lang w:val="en-US"/>
        </w:rPr>
        <w:t xml:space="preserve">. </w:t>
      </w:r>
    </w:p>
    <w:p w:rsidR="00A63CDE" w:rsidRDefault="00A63CDE" w:rsidP="00E81457">
      <w:pPr>
        <w:rPr>
          <w:rFonts w:ascii="Univers 45 Light" w:hAnsi="Univers 45 Light"/>
          <w:sz w:val="22"/>
          <w:szCs w:val="22"/>
          <w:lang w:val="en-US"/>
        </w:rPr>
      </w:pPr>
    </w:p>
    <w:p w:rsidR="00B520FA" w:rsidRDefault="00857BA3" w:rsidP="00E81457">
      <w:pPr>
        <w:rPr>
          <w:rFonts w:ascii="Univers 45 Light" w:hAnsi="Univers 45 Light"/>
          <w:sz w:val="22"/>
          <w:szCs w:val="22"/>
          <w:lang w:val="en-US"/>
        </w:rPr>
      </w:pPr>
      <w:r w:rsidRPr="00857BA3">
        <w:rPr>
          <w:rFonts w:ascii="Univers 45 Light" w:hAnsi="Univers 45 Light"/>
          <w:sz w:val="22"/>
          <w:szCs w:val="22"/>
          <w:lang w:val="en-US"/>
        </w:rPr>
        <w:t xml:space="preserve">The paper is containing original research and has not been submitted/published earlier in any journal and is not being considered for publication elsewhere. All authors have seen and approved the manuscript and have contributed significantly </w:t>
      </w:r>
      <w:r>
        <w:rPr>
          <w:rFonts w:ascii="Univers 45 Light" w:hAnsi="Univers 45 Light"/>
          <w:sz w:val="22"/>
          <w:szCs w:val="22"/>
          <w:lang w:val="en-US"/>
        </w:rPr>
        <w:t>to</w:t>
      </w:r>
      <w:r w:rsidRPr="00857BA3">
        <w:rPr>
          <w:rFonts w:ascii="Univers 45 Light" w:hAnsi="Univers 45 Light"/>
          <w:sz w:val="22"/>
          <w:szCs w:val="22"/>
          <w:lang w:val="en-US"/>
        </w:rPr>
        <w:t xml:space="preserve"> the paper.</w:t>
      </w:r>
    </w:p>
    <w:p w:rsidR="00857BA3" w:rsidRDefault="00857BA3" w:rsidP="00E81457">
      <w:pPr>
        <w:rPr>
          <w:rFonts w:ascii="Univers 45 Light" w:hAnsi="Univers 45 Light"/>
          <w:sz w:val="22"/>
          <w:szCs w:val="22"/>
          <w:lang w:val="en-US"/>
        </w:rPr>
      </w:pPr>
    </w:p>
    <w:p w:rsidR="00857BA3" w:rsidRDefault="00857BA3" w:rsidP="00E81457">
      <w:pPr>
        <w:rPr>
          <w:rFonts w:ascii="Univers 45 Light" w:hAnsi="Univers 45 Light"/>
          <w:sz w:val="22"/>
          <w:szCs w:val="22"/>
          <w:lang w:val="en-US"/>
        </w:rPr>
      </w:pPr>
      <w:r w:rsidRPr="00857BA3">
        <w:rPr>
          <w:rFonts w:ascii="Univers 45 Light" w:hAnsi="Univers 45 Light"/>
          <w:sz w:val="22"/>
          <w:szCs w:val="22"/>
          <w:lang w:val="en-US"/>
        </w:rPr>
        <w:t>Our research meets all applicable ethical standards with regard to the ethics of research integrity</w:t>
      </w:r>
      <w:r>
        <w:rPr>
          <w:rFonts w:ascii="Univers 45 Light" w:hAnsi="Univers 45 Light"/>
          <w:sz w:val="22"/>
          <w:szCs w:val="22"/>
          <w:lang w:val="en-US"/>
        </w:rPr>
        <w:t>.</w:t>
      </w:r>
      <w:r w:rsidR="00A63CDE">
        <w:rPr>
          <w:rFonts w:ascii="Univers 45 Light" w:hAnsi="Univers 45 Light"/>
          <w:sz w:val="22"/>
          <w:szCs w:val="22"/>
          <w:lang w:val="en-US"/>
        </w:rPr>
        <w:t xml:space="preserve"> </w:t>
      </w:r>
    </w:p>
    <w:p w:rsidR="00A63CDE" w:rsidRDefault="00A63CDE" w:rsidP="00E81457">
      <w:pPr>
        <w:rPr>
          <w:rFonts w:ascii="Univers 45 Light" w:hAnsi="Univers 45 Light"/>
          <w:sz w:val="22"/>
          <w:szCs w:val="22"/>
          <w:lang w:val="en-US"/>
        </w:rPr>
      </w:pPr>
    </w:p>
    <w:p w:rsidR="00857BA3" w:rsidRDefault="00857BA3" w:rsidP="00B520FA">
      <w:pPr>
        <w:rPr>
          <w:rFonts w:ascii="Univers 45 Light" w:hAnsi="Univers 45 Light"/>
          <w:sz w:val="22"/>
          <w:szCs w:val="22"/>
          <w:lang w:val="en-US"/>
        </w:rPr>
      </w:pPr>
      <w:r>
        <w:rPr>
          <w:rFonts w:ascii="Univers 45 Light" w:hAnsi="Univers 45 Light"/>
          <w:sz w:val="22"/>
          <w:szCs w:val="22"/>
          <w:lang w:val="en-US"/>
        </w:rPr>
        <w:t>We propose a n</w:t>
      </w:r>
      <w:r w:rsidRPr="00857BA3">
        <w:rPr>
          <w:rFonts w:ascii="Univers 45 Light" w:hAnsi="Univers 45 Light"/>
          <w:sz w:val="22"/>
          <w:szCs w:val="22"/>
          <w:lang w:val="en-US"/>
        </w:rPr>
        <w:t>ovel car-following model based on reinforcement learning</w:t>
      </w:r>
      <w:r>
        <w:rPr>
          <w:rFonts w:ascii="Univers 45 Light" w:hAnsi="Univers 45 Light"/>
          <w:sz w:val="22"/>
          <w:szCs w:val="22"/>
          <w:lang w:val="en-US"/>
        </w:rPr>
        <w:t>.</w:t>
      </w:r>
      <w:r w:rsidR="00A63CDE">
        <w:rPr>
          <w:rFonts w:ascii="Univers 45 Light" w:hAnsi="Univers 45 Light"/>
          <w:sz w:val="22"/>
          <w:szCs w:val="22"/>
          <w:lang w:val="en-US"/>
        </w:rPr>
        <w:t xml:space="preserve"> </w:t>
      </w:r>
      <w:r w:rsidRPr="00857BA3">
        <w:rPr>
          <w:rFonts w:ascii="Univers 45 Light" w:hAnsi="Univers 45 Light"/>
          <w:sz w:val="22"/>
          <w:szCs w:val="22"/>
          <w:lang w:val="en-US"/>
        </w:rPr>
        <w:t>The</w:t>
      </w:r>
      <w:r w:rsidR="00A63CDE">
        <w:rPr>
          <w:rFonts w:ascii="Univers 45 Light" w:hAnsi="Univers 45 Light"/>
          <w:sz w:val="22"/>
          <w:szCs w:val="22"/>
          <w:lang w:val="en-US"/>
        </w:rPr>
        <w:t xml:space="preserve"> </w:t>
      </w:r>
      <w:r w:rsidRPr="00857BA3">
        <w:rPr>
          <w:rFonts w:ascii="Univers 45 Light" w:hAnsi="Univers 45 Light"/>
          <w:sz w:val="22"/>
          <w:szCs w:val="22"/>
          <w:lang w:val="en-US"/>
        </w:rPr>
        <w:t>objective is to maximize a general reward function rather than reproducing recorded trajectories</w:t>
      </w:r>
      <w:r w:rsidR="00A63CDE">
        <w:rPr>
          <w:rFonts w:ascii="Univers 45 Light" w:hAnsi="Univers 45 Light"/>
          <w:sz w:val="22"/>
          <w:szCs w:val="22"/>
          <w:lang w:val="en-US"/>
        </w:rPr>
        <w:t>.</w:t>
      </w:r>
      <w:r w:rsidR="00FC5AB8">
        <w:rPr>
          <w:rFonts w:ascii="Univers 45 Light" w:hAnsi="Univers 45 Light"/>
          <w:sz w:val="22"/>
          <w:szCs w:val="22"/>
          <w:lang w:val="en-US"/>
        </w:rPr>
        <w:t xml:space="preserve"> This approach allows </w:t>
      </w:r>
      <w:r w:rsidRPr="00857BA3">
        <w:rPr>
          <w:rFonts w:ascii="Univers 45 Light" w:hAnsi="Univers 45 Light"/>
          <w:sz w:val="22"/>
          <w:szCs w:val="22"/>
          <w:lang w:val="en-US"/>
        </w:rPr>
        <w:t>us</w:t>
      </w:r>
      <w:r w:rsidR="00FC5AB8">
        <w:rPr>
          <w:rFonts w:ascii="Univers 45 Light" w:hAnsi="Univers 45 Light"/>
          <w:sz w:val="22"/>
          <w:szCs w:val="22"/>
          <w:lang w:val="en-US"/>
        </w:rPr>
        <w:t>ing</w:t>
      </w:r>
      <w:r w:rsidRPr="00857BA3">
        <w:rPr>
          <w:rFonts w:ascii="Univers 45 Light" w:hAnsi="Univers 45 Light"/>
          <w:sz w:val="22"/>
          <w:szCs w:val="22"/>
          <w:lang w:val="en-US"/>
        </w:rPr>
        <w:t xml:space="preserve"> artificial leader's trajectories with unlimited data supply for the learning phase.</w:t>
      </w:r>
      <w:r w:rsidR="00A63CDE">
        <w:rPr>
          <w:rFonts w:ascii="Univers 45 Light" w:hAnsi="Univers 45 Light"/>
          <w:sz w:val="22"/>
          <w:szCs w:val="22"/>
          <w:lang w:val="en-US"/>
        </w:rPr>
        <w:t xml:space="preserve"> The trained model v</w:t>
      </w:r>
      <w:r w:rsidRPr="00857BA3">
        <w:rPr>
          <w:rFonts w:ascii="Univers 45 Light" w:hAnsi="Univers 45 Light"/>
          <w:sz w:val="22"/>
          <w:szCs w:val="22"/>
          <w:lang w:val="en-US"/>
        </w:rPr>
        <w:t>alidates well in new situations: string stability in platooning situations and a</w:t>
      </w:r>
      <w:r w:rsidR="00A63CDE">
        <w:rPr>
          <w:rFonts w:ascii="Univers 45 Light" w:hAnsi="Univers 45 Light"/>
          <w:sz w:val="22"/>
          <w:szCs w:val="22"/>
          <w:lang w:val="en-US"/>
        </w:rPr>
        <w:t xml:space="preserve"> </w:t>
      </w:r>
      <w:r w:rsidRPr="00857BA3">
        <w:rPr>
          <w:rFonts w:ascii="Univers 45 Light" w:hAnsi="Univers 45 Light"/>
          <w:sz w:val="22"/>
          <w:szCs w:val="22"/>
          <w:lang w:val="en-US"/>
        </w:rPr>
        <w:t>collision-free behavior in safety-critical situations such as a full-braking maneuver of the leader</w:t>
      </w:r>
      <w:r w:rsidR="00A63CDE">
        <w:rPr>
          <w:rFonts w:ascii="Univers 45 Light" w:hAnsi="Univers 45 Light"/>
          <w:sz w:val="22"/>
          <w:szCs w:val="22"/>
          <w:lang w:val="en-US"/>
        </w:rPr>
        <w:t>.</w:t>
      </w:r>
      <w:r w:rsidRPr="00857BA3">
        <w:rPr>
          <w:rFonts w:ascii="Univers 45 Light" w:hAnsi="Univers 45 Light"/>
          <w:sz w:val="22"/>
          <w:szCs w:val="22"/>
          <w:lang w:val="en-US"/>
        </w:rPr>
        <w:t xml:space="preserve"> The parameters of the reward function encode different driving styles</w:t>
      </w:r>
      <w:r w:rsidR="00FC5AB8">
        <w:rPr>
          <w:rFonts w:ascii="Univers 45 Light" w:hAnsi="Univers 45 Light"/>
          <w:sz w:val="22"/>
          <w:szCs w:val="22"/>
          <w:lang w:val="en-US"/>
        </w:rPr>
        <w:t>,</w:t>
      </w:r>
      <w:r w:rsidRPr="00857BA3">
        <w:rPr>
          <w:rFonts w:ascii="Univers 45 Light" w:hAnsi="Univers 45 Light"/>
          <w:sz w:val="22"/>
          <w:szCs w:val="22"/>
          <w:lang w:val="en-US"/>
        </w:rPr>
        <w:t xml:space="preserve"> thereby lifting part of the black-box nature inherent in machine</w:t>
      </w:r>
      <w:r w:rsidR="00FC5AB8">
        <w:rPr>
          <w:rFonts w:ascii="Univers 45 Light" w:hAnsi="Univers 45 Light"/>
          <w:sz w:val="22"/>
          <w:szCs w:val="22"/>
          <w:lang w:val="en-US"/>
        </w:rPr>
        <w:t xml:space="preserve"> </w:t>
      </w:r>
      <w:r w:rsidRPr="00857BA3">
        <w:rPr>
          <w:rFonts w:ascii="Univers 45 Light" w:hAnsi="Univers 45 Light"/>
          <w:sz w:val="22"/>
          <w:szCs w:val="22"/>
          <w:lang w:val="en-US"/>
        </w:rPr>
        <w:t>learning</w:t>
      </w:r>
      <w:r w:rsidR="00A63CDE">
        <w:rPr>
          <w:rFonts w:ascii="Univers 45 Light" w:hAnsi="Univers 45 Light"/>
          <w:sz w:val="22"/>
          <w:szCs w:val="22"/>
          <w:lang w:val="en-US"/>
        </w:rPr>
        <w:t>.</w:t>
      </w:r>
      <w:r w:rsidRPr="00857BA3">
        <w:rPr>
          <w:rFonts w:ascii="Univers 45 Light" w:hAnsi="Univers 45 Light"/>
          <w:sz w:val="22"/>
          <w:szCs w:val="22"/>
          <w:lang w:val="en-US"/>
        </w:rPr>
        <w:t xml:space="preserve"> When using the parameters of a conventional car-following model calibrated to observed leader-follower pairs, our proposed model behaved similarly but had better performance and validation metrics</w:t>
      </w:r>
      <w:r w:rsidR="00A63CDE">
        <w:rPr>
          <w:rFonts w:ascii="Univers 45 Light" w:hAnsi="Univers 45 Light"/>
          <w:sz w:val="22"/>
          <w:szCs w:val="22"/>
          <w:lang w:val="en-US"/>
        </w:rPr>
        <w:t>.</w:t>
      </w:r>
    </w:p>
    <w:p w:rsidR="00A63CDE" w:rsidRDefault="00A63CDE" w:rsidP="00B520FA">
      <w:pPr>
        <w:rPr>
          <w:rFonts w:ascii="Univers 45 Light" w:hAnsi="Univers 45 Light"/>
          <w:sz w:val="22"/>
          <w:szCs w:val="22"/>
          <w:lang w:val="en-US"/>
        </w:rPr>
      </w:pPr>
    </w:p>
    <w:p w:rsidR="00A63CDE" w:rsidRDefault="00A63CDE" w:rsidP="00B520FA">
      <w:pPr>
        <w:rPr>
          <w:rFonts w:ascii="Univers 45 Light" w:hAnsi="Univers 45 Light"/>
          <w:sz w:val="22"/>
          <w:szCs w:val="22"/>
          <w:lang w:val="en-US"/>
        </w:rPr>
      </w:pPr>
      <w:r w:rsidRPr="00857BA3">
        <w:rPr>
          <w:rFonts w:ascii="Univers 45 Light" w:hAnsi="Univers 45 Light"/>
          <w:sz w:val="22"/>
          <w:szCs w:val="22"/>
          <w:lang w:val="en-US"/>
        </w:rPr>
        <w:t>The authors declare that they have no known competing financial interests or personal relationships that could have appeared to influence the work reported in this paper.</w:t>
      </w:r>
    </w:p>
    <w:p w:rsidR="00E81457" w:rsidRDefault="00B520FA" w:rsidP="00B520FA">
      <w:pPr>
        <w:rPr>
          <w:rFonts w:ascii="Univers 45 Light" w:hAnsi="Univers 45 Light"/>
          <w:sz w:val="22"/>
          <w:szCs w:val="22"/>
          <w:lang w:val="en-US"/>
        </w:rPr>
      </w:pPr>
      <w:r w:rsidRPr="00B520FA">
        <w:rPr>
          <w:rFonts w:ascii="Univers 45 Light" w:hAnsi="Univers 45 Light"/>
          <w:sz w:val="22"/>
          <w:szCs w:val="22"/>
          <w:lang w:val="en-US"/>
        </w:rPr>
        <w:t> </w:t>
      </w:r>
    </w:p>
    <w:p w:rsidR="00B520FA" w:rsidRPr="00B520FA" w:rsidRDefault="00B520FA" w:rsidP="00B520FA">
      <w:pPr>
        <w:rPr>
          <w:rFonts w:ascii="Univers 45 Light" w:hAnsi="Univers 45 Light"/>
          <w:sz w:val="22"/>
          <w:szCs w:val="22"/>
          <w:lang w:val="en-US"/>
        </w:rPr>
      </w:pPr>
      <w:r w:rsidRPr="00B520FA">
        <w:rPr>
          <w:rFonts w:ascii="Univers 45 Light" w:hAnsi="Univers 45 Light"/>
          <w:sz w:val="22"/>
          <w:szCs w:val="22"/>
          <w:lang w:val="en-US"/>
        </w:rPr>
        <w:t>Please address all correspondence concerning this manuscript to me at </w:t>
      </w:r>
      <w:r w:rsidR="00857BA3">
        <w:rPr>
          <w:rFonts w:ascii="Univers 45 Light" w:hAnsi="Univers 45 Light"/>
          <w:sz w:val="22"/>
          <w:szCs w:val="22"/>
          <w:lang w:val="en-US"/>
        </w:rPr>
        <w:t>fabian.hart</w:t>
      </w:r>
      <w:r w:rsidRPr="00B520FA">
        <w:rPr>
          <w:rFonts w:ascii="Univers 45 Light" w:hAnsi="Univers 45 Light"/>
          <w:sz w:val="22"/>
          <w:szCs w:val="22"/>
          <w:lang w:val="en-US"/>
        </w:rPr>
        <w:t>@tu-dresden.de.</w:t>
      </w:r>
    </w:p>
    <w:p w:rsidR="00E81457" w:rsidRDefault="00B520FA" w:rsidP="00B520FA">
      <w:pPr>
        <w:rPr>
          <w:rFonts w:ascii="Univers 45 Light" w:hAnsi="Univers 45 Light"/>
          <w:sz w:val="22"/>
          <w:szCs w:val="22"/>
          <w:lang w:val="en-US"/>
        </w:rPr>
      </w:pPr>
      <w:r w:rsidRPr="00B520FA">
        <w:rPr>
          <w:rFonts w:ascii="Univers 45 Light" w:hAnsi="Univers 45 Light"/>
          <w:sz w:val="22"/>
          <w:szCs w:val="22"/>
          <w:lang w:val="en-US"/>
        </w:rPr>
        <w:t> </w:t>
      </w:r>
      <w:bookmarkStart w:id="0" w:name="_GoBack"/>
      <w:bookmarkEnd w:id="0"/>
    </w:p>
    <w:p w:rsidR="008C2484" w:rsidRDefault="00B520FA" w:rsidP="008C2484">
      <w:pPr>
        <w:rPr>
          <w:rFonts w:ascii="Univers 45 Light" w:hAnsi="Univers 45 Light"/>
          <w:sz w:val="22"/>
          <w:szCs w:val="22"/>
          <w:lang w:val="en-US"/>
        </w:rPr>
      </w:pPr>
      <w:r w:rsidRPr="00B520FA">
        <w:rPr>
          <w:rFonts w:ascii="Univers 45 Light" w:hAnsi="Univers 45 Light"/>
          <w:sz w:val="22"/>
          <w:szCs w:val="22"/>
          <w:lang w:val="en-US"/>
        </w:rPr>
        <w:t>Thank you for your consideration of this manuscript.</w:t>
      </w:r>
    </w:p>
    <w:p w:rsidR="008C2484" w:rsidRDefault="008C2484" w:rsidP="008C2484">
      <w:pPr>
        <w:rPr>
          <w:rFonts w:ascii="Univers 45 Light" w:hAnsi="Univers 45 Light"/>
          <w:sz w:val="22"/>
          <w:szCs w:val="22"/>
          <w:lang w:val="en-US"/>
        </w:rPr>
      </w:pPr>
    </w:p>
    <w:p w:rsidR="00A63CDE" w:rsidRDefault="00A63CDE" w:rsidP="008C2484">
      <w:pPr>
        <w:rPr>
          <w:noProof/>
          <w:sz w:val="22"/>
          <w:szCs w:val="22"/>
          <w:lang w:val="en-GB" w:eastAsia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15pt;margin-top:.85pt;width:115.35pt;height:52.25pt;z-index:251659264;mso-position-horizontal-relative:text;mso-position-vertical-relative:text;mso-width-relative:page;mso-height-relative:page">
            <v:imagedata r:id="rId7" o:title="Unterschrift"/>
          </v:shape>
        </w:pict>
      </w:r>
    </w:p>
    <w:p w:rsidR="00667998" w:rsidRPr="00454F28" w:rsidRDefault="00667998" w:rsidP="003331BA">
      <w:pPr>
        <w:pStyle w:val="KeinLeerraum"/>
        <w:rPr>
          <w:noProof/>
          <w:sz w:val="22"/>
          <w:szCs w:val="22"/>
          <w:lang w:val="en-GB" w:eastAsia="en-GB"/>
        </w:rPr>
      </w:pPr>
    </w:p>
    <w:p w:rsidR="00A63CDE" w:rsidRDefault="00A63CDE" w:rsidP="003331BA">
      <w:pPr>
        <w:pStyle w:val="KeinLeerraum"/>
        <w:rPr>
          <w:rFonts w:ascii="Univers 45 Light" w:hAnsi="Univers 45 Light"/>
          <w:noProof/>
          <w:sz w:val="22"/>
          <w:szCs w:val="22"/>
          <w:lang w:eastAsia="en-GB"/>
        </w:rPr>
      </w:pPr>
    </w:p>
    <w:p w:rsidR="00A63CDE" w:rsidRDefault="00A63CDE" w:rsidP="003331BA">
      <w:pPr>
        <w:pStyle w:val="KeinLeerraum"/>
        <w:rPr>
          <w:rFonts w:ascii="Univers 45 Light" w:hAnsi="Univers 45 Light"/>
          <w:noProof/>
          <w:sz w:val="22"/>
          <w:szCs w:val="22"/>
          <w:lang w:eastAsia="en-GB"/>
        </w:rPr>
      </w:pPr>
    </w:p>
    <w:p w:rsidR="002C277D" w:rsidRPr="00454F28" w:rsidRDefault="00A63CDE" w:rsidP="003331BA">
      <w:pPr>
        <w:pStyle w:val="KeinLeerraum"/>
        <w:rPr>
          <w:rFonts w:ascii="Univers 45 Light" w:hAnsi="Univers 45 Light"/>
          <w:noProof/>
          <w:sz w:val="22"/>
          <w:szCs w:val="22"/>
          <w:lang w:eastAsia="en-GB"/>
        </w:rPr>
      </w:pPr>
      <w:r>
        <w:rPr>
          <w:rFonts w:ascii="Univers 45 Light" w:hAnsi="Univers 45 Light"/>
          <w:noProof/>
          <w:sz w:val="22"/>
          <w:szCs w:val="22"/>
          <w:lang w:eastAsia="en-GB"/>
        </w:rPr>
        <w:t>F</w:t>
      </w:r>
      <w:r w:rsidR="00857BA3">
        <w:rPr>
          <w:rFonts w:ascii="Univers 45 Light" w:hAnsi="Univers 45 Light"/>
          <w:noProof/>
          <w:sz w:val="22"/>
          <w:szCs w:val="22"/>
          <w:lang w:eastAsia="en-GB"/>
        </w:rPr>
        <w:t>abian Hart</w:t>
      </w:r>
      <w:r w:rsidR="009D2BF7" w:rsidRPr="00454F28">
        <w:rPr>
          <w:rFonts w:ascii="Univers 45 Light" w:hAnsi="Univers 45 Light"/>
          <w:sz w:val="22"/>
          <w:szCs w:val="22"/>
        </w:rPr>
        <w:tab/>
      </w:r>
      <w:r w:rsidR="009D2BF7" w:rsidRPr="00454F28">
        <w:rPr>
          <w:rFonts w:ascii="Univers 45 Light" w:hAnsi="Univers 45 Light"/>
          <w:sz w:val="22"/>
          <w:szCs w:val="22"/>
        </w:rPr>
        <w:tab/>
      </w:r>
      <w:r w:rsidR="009D2BF7" w:rsidRPr="00454F28">
        <w:rPr>
          <w:rFonts w:ascii="Univers 45 Light" w:hAnsi="Univers 45 Light"/>
          <w:sz w:val="22"/>
          <w:szCs w:val="22"/>
        </w:rPr>
        <w:tab/>
      </w:r>
      <w:r w:rsidR="009D2BF7" w:rsidRPr="00454F28">
        <w:rPr>
          <w:rFonts w:ascii="Univers 45 Light" w:hAnsi="Univers 45 Light"/>
          <w:sz w:val="22"/>
          <w:szCs w:val="22"/>
        </w:rPr>
        <w:tab/>
      </w:r>
      <w:r w:rsidR="009D2BF7" w:rsidRPr="00454F28">
        <w:rPr>
          <w:rFonts w:ascii="Univers 45 Light" w:hAnsi="Univers 45 Light"/>
          <w:sz w:val="22"/>
          <w:szCs w:val="22"/>
        </w:rPr>
        <w:tab/>
      </w:r>
      <w:r w:rsidR="00B27D70" w:rsidRPr="00454F28">
        <w:rPr>
          <w:rFonts w:ascii="Univers 45 Light" w:hAnsi="Univers 45 Light"/>
          <w:sz w:val="22"/>
          <w:szCs w:val="22"/>
        </w:rPr>
        <w:t xml:space="preserve">  </w:t>
      </w:r>
      <w:r w:rsidR="002313A6" w:rsidRPr="00454F28">
        <w:rPr>
          <w:rFonts w:ascii="Univers 45 Light" w:hAnsi="Univers 45 Light"/>
          <w:sz w:val="22"/>
          <w:szCs w:val="22"/>
        </w:rPr>
        <w:tab/>
      </w:r>
      <w:r w:rsidR="00B27D70" w:rsidRPr="00454F28">
        <w:rPr>
          <w:rFonts w:ascii="Univers 45 Light" w:hAnsi="Univers 45 Light"/>
          <w:sz w:val="22"/>
          <w:szCs w:val="22"/>
        </w:rPr>
        <w:t xml:space="preserve">          </w:t>
      </w:r>
      <w:r w:rsidR="009D2BF7" w:rsidRPr="00454F28">
        <w:rPr>
          <w:rFonts w:ascii="Univers 45 Light" w:hAnsi="Univers 45 Light"/>
          <w:sz w:val="22"/>
          <w:szCs w:val="22"/>
        </w:rPr>
        <w:t xml:space="preserve">Dresden, </w:t>
      </w:r>
      <w:r w:rsidR="00857BA3">
        <w:rPr>
          <w:rFonts w:ascii="Univers 45 Light" w:hAnsi="Univers 45 Light"/>
          <w:sz w:val="22"/>
          <w:szCs w:val="22"/>
        </w:rPr>
        <w:t>23 September</w:t>
      </w:r>
      <w:r w:rsidR="002B3968">
        <w:rPr>
          <w:rFonts w:ascii="Univers 45 Light" w:hAnsi="Univers 45 Light"/>
          <w:sz w:val="22"/>
          <w:szCs w:val="22"/>
        </w:rPr>
        <w:t xml:space="preserve"> </w:t>
      </w:r>
      <w:r w:rsidR="00B02975">
        <w:rPr>
          <w:rFonts w:ascii="Univers 45 Light" w:hAnsi="Univers 45 Light"/>
          <w:sz w:val="22"/>
          <w:szCs w:val="22"/>
        </w:rPr>
        <w:t>202</w:t>
      </w:r>
      <w:r w:rsidR="00857BA3">
        <w:rPr>
          <w:rFonts w:ascii="Univers 45 Light" w:hAnsi="Univers 45 Light"/>
          <w:sz w:val="22"/>
          <w:szCs w:val="22"/>
        </w:rPr>
        <w:t>1</w:t>
      </w:r>
    </w:p>
    <w:sectPr w:rsidR="002C277D" w:rsidRPr="00454F28" w:rsidSect="008C2484">
      <w:footerReference w:type="default" r:id="rId8"/>
      <w:headerReference w:type="first" r:id="rId9"/>
      <w:footerReference w:type="first" r:id="rId10"/>
      <w:pgSz w:w="11907" w:h="16840" w:code="9"/>
      <w:pgMar w:top="1701" w:right="1134" w:bottom="1702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EC0" w:rsidRDefault="00015EC0">
      <w:r>
        <w:separator/>
      </w:r>
    </w:p>
  </w:endnote>
  <w:endnote w:type="continuationSeparator" w:id="0">
    <w:p w:rsidR="00015EC0" w:rsidRDefault="0001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45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A15" w:rsidRDefault="00107A15">
    <w:pPr>
      <w:pStyle w:val="tu-briefseitenzahl"/>
      <w:framePr w:w="335" w:wrap="auto" w:vAnchor="page" w:hAnchor="page" w:x="9861" w:y="15520"/>
    </w:pPr>
    <w:r>
      <w:fldChar w:fldCharType="begin"/>
    </w:r>
    <w:r>
      <w:instrText xml:space="preserve">PAGE  </w:instrText>
    </w:r>
    <w:r>
      <w:fldChar w:fldCharType="separate"/>
    </w:r>
    <w:r w:rsidR="008C2484">
      <w:rPr>
        <w:noProof/>
      </w:rPr>
      <w:t>2</w:t>
    </w:r>
    <w:r>
      <w:rPr>
        <w:noProof/>
      </w:rPr>
      <w:fldChar w:fldCharType="end"/>
    </w:r>
  </w:p>
  <w:p w:rsidR="00107A15" w:rsidRDefault="00107A1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A15" w:rsidRDefault="005B598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24E2D57" wp14:editId="0943C282">
              <wp:simplePos x="0" y="0"/>
              <wp:positionH relativeFrom="page">
                <wp:posOffset>2756535</wp:posOffset>
              </wp:positionH>
              <wp:positionV relativeFrom="page">
                <wp:posOffset>9854565</wp:posOffset>
              </wp:positionV>
              <wp:extent cx="1360805" cy="473075"/>
              <wp:effectExtent l="381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47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Default="00107A15">
                          <w:pPr>
                            <w:pStyle w:val="tud-brieffussleiste"/>
                            <w:rPr>
                              <w:i/>
                              <w:iCs/>
                              <w:w w:val="82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Pos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>dresse</w:t>
                          </w:r>
                          <w:r>
                            <w:rPr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>ke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</w:rPr>
                            <w:t>u.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ä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  <w:proofErr w:type="spellEnd"/>
                          <w:r>
                            <w:rPr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r>
                            <w:t>Technische Universität Dresden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proofErr w:type="spellStart"/>
                          <w:r>
                            <w:t>Hel</w:t>
                          </w:r>
                          <w:r>
                            <w:rPr>
                              <w:w w:val="105"/>
                            </w:rPr>
                            <w:t>m</w:t>
                          </w:r>
                          <w:r>
                            <w:t>hol</w:t>
                          </w:r>
                          <w:r>
                            <w:rPr>
                              <w:w w:val="119"/>
                            </w:rPr>
                            <w:t>t</w:t>
                          </w:r>
                          <w:r>
                            <w:rPr>
                              <w:w w:val="87"/>
                            </w:rPr>
                            <w:t>z</w:t>
                          </w:r>
                          <w:r>
                            <w:t>s</w:t>
                          </w:r>
                          <w:r>
                            <w:rPr>
                              <w:w w:val="119"/>
                            </w:rPr>
                            <w:t>t</w:t>
                          </w:r>
                          <w:r>
                            <w:t>r</w:t>
                          </w:r>
                          <w:r>
                            <w:rPr>
                              <w:w w:val="89"/>
                            </w:rPr>
                            <w:t>a</w:t>
                          </w:r>
                          <w:r>
                            <w:t>ße</w:t>
                          </w:r>
                          <w:proofErr w:type="spellEnd"/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r>
                            <w:t>01069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E2D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17.05pt;margin-top:775.95pt;width:107.15pt;height:37.2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oV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" o:allowincell="f" filled="f" stroked="f">
              <v:textbox inset="0,0,0,0">
                <w:txbxContent>
                  <w:p w:rsidR="00107A15" w:rsidRDefault="00107A15">
                    <w:pPr>
                      <w:pStyle w:val="tud-brieffussleiste"/>
                      <w:rPr>
                        <w:i/>
                        <w:iCs/>
                        <w:w w:val="82"/>
                      </w:rPr>
                    </w:pPr>
                    <w:r>
                      <w:rPr>
                        <w:i/>
                        <w:iCs/>
                      </w:rPr>
                      <w:t>Pos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>dresse</w:t>
                    </w:r>
                    <w:r>
                      <w:rPr>
                        <w:i/>
                        <w:iCs/>
                        <w:spacing w:val="15"/>
                      </w:rPr>
                      <w:t xml:space="preserve"> </w:t>
                    </w:r>
                    <w:r>
                      <w:rPr>
                        <w:i/>
                        <w:iCs/>
                        <w:w w:val="82"/>
                      </w:rPr>
                      <w:t>(</w:t>
                    </w:r>
                    <w:r>
                      <w:rPr>
                        <w:i/>
                        <w:iCs/>
                      </w:rPr>
                      <w:t>P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>ke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spacing w:val="15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iCs/>
                      </w:rPr>
                      <w:t>u.</w:t>
                    </w:r>
                    <w:r>
                      <w:rPr>
                        <w:i/>
                        <w:iCs/>
                        <w:w w:val="89"/>
                      </w:rPr>
                      <w:t>ä</w:t>
                    </w:r>
                    <w:r>
                      <w:rPr>
                        <w:i/>
                        <w:iCs/>
                      </w:rPr>
                      <w:t>.</w:t>
                    </w:r>
                    <w:proofErr w:type="spellEnd"/>
                    <w:r>
                      <w:rPr>
                        <w:i/>
                        <w:iCs/>
                        <w:w w:val="82"/>
                      </w:rPr>
                      <w:t>)</w:t>
                    </w:r>
                  </w:p>
                  <w:p w:rsidR="00107A15" w:rsidRDefault="00107A15">
                    <w:pPr>
                      <w:pStyle w:val="tud-brieffussleiste"/>
                    </w:pPr>
                    <w:r>
                      <w:t>Technische Universität Dresden</w:t>
                    </w:r>
                  </w:p>
                  <w:p w:rsidR="00107A15" w:rsidRDefault="00107A15">
                    <w:pPr>
                      <w:pStyle w:val="tud-brieffussleiste"/>
                    </w:pPr>
                    <w:proofErr w:type="spellStart"/>
                    <w:r>
                      <w:t>Hel</w:t>
                    </w:r>
                    <w:r>
                      <w:rPr>
                        <w:w w:val="105"/>
                      </w:rPr>
                      <w:t>m</w:t>
                    </w:r>
                    <w:r>
                      <w:t>hol</w:t>
                    </w:r>
                    <w:r>
                      <w:rPr>
                        <w:w w:val="119"/>
                      </w:rPr>
                      <w:t>t</w:t>
                    </w:r>
                    <w:r>
                      <w:rPr>
                        <w:w w:val="87"/>
                      </w:rPr>
                      <w:t>z</w:t>
                    </w:r>
                    <w:r>
                      <w:t>s</w:t>
                    </w:r>
                    <w:r>
                      <w:rPr>
                        <w:w w:val="119"/>
                      </w:rPr>
                      <w:t>t</w:t>
                    </w:r>
                    <w:r>
                      <w:t>r</w:t>
                    </w:r>
                    <w:r>
                      <w:rPr>
                        <w:w w:val="89"/>
                      </w:rPr>
                      <w:t>a</w:t>
                    </w:r>
                    <w:r>
                      <w:t>ße</w:t>
                    </w:r>
                    <w:proofErr w:type="spellEnd"/>
                    <w:r>
                      <w:rPr>
                        <w:spacing w:val="11"/>
                      </w:rPr>
                      <w:t xml:space="preserve"> </w:t>
                    </w:r>
                    <w:r>
                      <w:t>10</w:t>
                    </w:r>
                  </w:p>
                  <w:p w:rsidR="00107A15" w:rsidRDefault="00107A15">
                    <w:pPr>
                      <w:pStyle w:val="tud-brieffussleiste"/>
                    </w:pPr>
                    <w:r>
                      <w:t>01069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6C2E5817" wp14:editId="1587A90C">
              <wp:simplePos x="0" y="0"/>
              <wp:positionH relativeFrom="page">
                <wp:posOffset>5400675</wp:posOffset>
              </wp:positionH>
              <wp:positionV relativeFrom="page">
                <wp:posOffset>9854565</wp:posOffset>
              </wp:positionV>
              <wp:extent cx="1207135" cy="471805"/>
              <wp:effectExtent l="0" t="0" r="254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Default="00107A15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Internet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r>
                            <w:t>http://vos.vkw.tu-dresden.de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E5817" id="Text Box 7" o:spid="_x0000_s1029" type="#_x0000_t202" style="position:absolute;margin-left:425.25pt;margin-top:775.95pt;width:95.05pt;height:37.1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E1s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" o:allowincell="f" filled="f" stroked="f">
              <v:textbox inset="0,0,0,0">
                <w:txbxContent>
                  <w:p w:rsidR="00107A15" w:rsidRDefault="00107A15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Internet</w:t>
                    </w:r>
                  </w:p>
                  <w:p w:rsidR="00107A15" w:rsidRDefault="00107A15">
                    <w:pPr>
                      <w:pStyle w:val="tud-brieffussleiste"/>
                    </w:pPr>
                    <w:r>
                      <w:t>http://vos.vkw.tu-dresden.de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48F6635D" wp14:editId="3D4EC7BA">
              <wp:simplePos x="0" y="0"/>
              <wp:positionH relativeFrom="page">
                <wp:posOffset>4280535</wp:posOffset>
              </wp:positionH>
              <wp:positionV relativeFrom="page">
                <wp:posOffset>9854565</wp:posOffset>
              </wp:positionV>
              <wp:extent cx="821055" cy="471805"/>
              <wp:effectExtent l="3810" t="0" r="381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05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Default="00107A15">
                          <w:pPr>
                            <w:pStyle w:val="tud-brieffussleiste"/>
                          </w:pPr>
                          <w:r>
                            <w:rPr>
                              <w:i/>
                              <w:iCs/>
                            </w:rPr>
                            <w:t>Besucheradresse</w:t>
                          </w:r>
                          <w:r>
                            <w:t xml:space="preserve"> Würzburger Str. 35</w:t>
                          </w:r>
                          <w:r>
                            <w:br/>
                          </w:r>
                          <w:proofErr w:type="spellStart"/>
                          <w:r>
                            <w:t>Zi</w:t>
                          </w:r>
                          <w:proofErr w:type="spellEnd"/>
                          <w:r>
                            <w:t>. 1</w:t>
                          </w:r>
                          <w:r w:rsidR="002313A6">
                            <w:t>2</w:t>
                          </w:r>
                          <w:r>
                            <w:t>6</w:t>
                          </w:r>
                          <w:r>
                            <w:br/>
                            <w:t>01187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6635D" id="Text Box 8" o:spid="_x0000_s1030" type="#_x0000_t202" style="position:absolute;margin-left:337.05pt;margin-top:775.95pt;width:64.65pt;height:37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2s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" o:allowincell="f" filled="f" stroked="f">
              <v:textbox inset="0,0,0,0">
                <w:txbxContent>
                  <w:p w:rsidR="00107A15" w:rsidRDefault="00107A15">
                    <w:pPr>
                      <w:pStyle w:val="tud-brieffussleiste"/>
                    </w:pPr>
                    <w:r>
                      <w:rPr>
                        <w:i/>
                        <w:iCs/>
                      </w:rPr>
                      <w:t>Besucheradresse</w:t>
                    </w:r>
                    <w:r>
                      <w:t xml:space="preserve"> Würzburger Str. 35</w:t>
                    </w:r>
                    <w:r>
                      <w:br/>
                    </w:r>
                    <w:proofErr w:type="spellStart"/>
                    <w:r>
                      <w:t>Zi</w:t>
                    </w:r>
                    <w:proofErr w:type="spellEnd"/>
                    <w:r>
                      <w:t>. 1</w:t>
                    </w:r>
                    <w:r w:rsidR="002313A6">
                      <w:t>2</w:t>
                    </w:r>
                    <w:r>
                      <w:t>6</w:t>
                    </w:r>
                    <w:r>
                      <w:br/>
                      <w:t>01187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F4ECE1D" wp14:editId="44C6A024">
              <wp:simplePos x="0" y="0"/>
              <wp:positionH relativeFrom="page">
                <wp:posOffset>1080135</wp:posOffset>
              </wp:positionH>
              <wp:positionV relativeFrom="page">
                <wp:posOffset>9854565</wp:posOffset>
              </wp:positionV>
              <wp:extent cx="1360805" cy="471805"/>
              <wp:effectExtent l="381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Default="00107A15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Pos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 xml:space="preserve">dresse 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Brie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f</w:t>
                          </w:r>
                          <w:r>
                            <w:rPr>
                              <w:i/>
                              <w:iCs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r>
                            <w:t>Technische Universität Dresden</w:t>
                          </w:r>
                        </w:p>
                        <w:p w:rsidR="00107A15" w:rsidRDefault="00107A15">
                          <w:pPr>
                            <w:pStyle w:val="tud-brieffussleiste"/>
                          </w:pPr>
                          <w:r>
                            <w:t>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ECE1D" id="Text Box 9" o:spid="_x0000_s1031" type="#_x0000_t202" style="position:absolute;margin-left:85.05pt;margin-top:775.95pt;width:107.15pt;height:3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m6rg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" o:allowincell="f" filled="f" stroked="f">
              <v:textbox inset="0,0,0,0">
                <w:txbxContent>
                  <w:p w:rsidR="00107A15" w:rsidRDefault="00107A15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Pos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 xml:space="preserve">dresse </w:t>
                    </w:r>
                    <w:r>
                      <w:rPr>
                        <w:i/>
                        <w:iCs/>
                        <w:w w:val="82"/>
                      </w:rPr>
                      <w:t>(</w:t>
                    </w:r>
                    <w:r>
                      <w:rPr>
                        <w:i/>
                        <w:iCs/>
                      </w:rPr>
                      <w:t>Brie</w:t>
                    </w:r>
                    <w:r>
                      <w:rPr>
                        <w:i/>
                        <w:iCs/>
                        <w:w w:val="119"/>
                      </w:rPr>
                      <w:t>f</w:t>
                    </w: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w w:val="82"/>
                      </w:rPr>
                      <w:t>)</w:t>
                    </w:r>
                  </w:p>
                  <w:p w:rsidR="00107A15" w:rsidRDefault="00107A15">
                    <w:pPr>
                      <w:pStyle w:val="tud-brieffussleiste"/>
                    </w:pPr>
                    <w:r>
                      <w:t>Technische Universität Dresden</w:t>
                    </w:r>
                  </w:p>
                  <w:p w:rsidR="00107A15" w:rsidRDefault="00107A15">
                    <w:pPr>
                      <w:pStyle w:val="tud-brieffussleiste"/>
                    </w:pPr>
                    <w:r>
                      <w:t>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EC0" w:rsidRDefault="00015EC0">
      <w:r>
        <w:separator/>
      </w:r>
    </w:p>
  </w:footnote>
  <w:footnote w:type="continuationSeparator" w:id="0">
    <w:p w:rsidR="00015EC0" w:rsidRDefault="00015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A15" w:rsidRDefault="005B5986">
    <w:pPr>
      <w:pStyle w:val="Kopfzeile"/>
      <w:tabs>
        <w:tab w:val="left" w:pos="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4F803786" wp14:editId="6B2AE1DE">
              <wp:simplePos x="0" y="0"/>
              <wp:positionH relativeFrom="margin">
                <wp:posOffset>0</wp:posOffset>
              </wp:positionH>
              <wp:positionV relativeFrom="page">
                <wp:posOffset>1247775</wp:posOffset>
              </wp:positionV>
              <wp:extent cx="5760085" cy="395605"/>
              <wp:effectExtent l="0" t="0" r="2540" b="444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Pr="00416986" w:rsidRDefault="00107A15" w:rsidP="00064FFD">
                          <w:pPr>
                            <w:pStyle w:val="tud-brieffakultten-leiste"/>
                            <w:tabs>
                              <w:tab w:val="right" w:pos="9072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 w:rsidRPr="00416986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Fakultät Verkehrswissenschaften "Friedrich List"</w:t>
                          </w:r>
                          <w:r w:rsidR="00416986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ab/>
                          </w:r>
                          <w:r w:rsidRPr="00416986">
                            <w:rPr>
                              <w:sz w:val="16"/>
                              <w:szCs w:val="16"/>
                            </w:rPr>
                            <w:t>Professur für Ökonometrie und Statistik</w:t>
                          </w:r>
                          <w:r w:rsidR="008F2B67" w:rsidRPr="00416986">
                            <w:rPr>
                              <w:sz w:val="16"/>
                              <w:szCs w:val="16"/>
                            </w:rPr>
                            <w:t>, insb. Verkehr</w:t>
                          </w:r>
                          <w:r w:rsidR="00416986">
                            <w:rPr>
                              <w:sz w:val="16"/>
                              <w:szCs w:val="16"/>
                            </w:rPr>
                            <w:t>swesen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037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8.25pt;width:453.55pt;height:31.1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" o:allowincell="f" filled="f" stroked="f">
              <v:textbox inset="0,0,0,0">
                <w:txbxContent>
                  <w:p w:rsidR="00107A15" w:rsidRPr="00416986" w:rsidRDefault="00107A15" w:rsidP="00064FFD">
                    <w:pPr>
                      <w:pStyle w:val="tud-brieffakultten-leiste"/>
                      <w:tabs>
                        <w:tab w:val="right" w:pos="9072"/>
                      </w:tabs>
                      <w:rPr>
                        <w:sz w:val="16"/>
                        <w:szCs w:val="16"/>
                      </w:rPr>
                    </w:pPr>
                    <w:r w:rsidRPr="00416986">
                      <w:rPr>
                        <w:b/>
                        <w:bCs/>
                        <w:sz w:val="16"/>
                        <w:szCs w:val="16"/>
                      </w:rPr>
                      <w:t>Fakultät Verkehrswissenschaften "Friedrich List"</w:t>
                    </w:r>
                    <w:r w:rsidR="00416986">
                      <w:rPr>
                        <w:b/>
                        <w:bCs/>
                        <w:sz w:val="16"/>
                        <w:szCs w:val="16"/>
                      </w:rPr>
                      <w:tab/>
                    </w:r>
                    <w:r w:rsidRPr="00416986">
                      <w:rPr>
                        <w:sz w:val="16"/>
                        <w:szCs w:val="16"/>
                      </w:rPr>
                      <w:t>Professur für Ökonometrie und Statistik</w:t>
                    </w:r>
                    <w:r w:rsidR="008F2B67" w:rsidRPr="00416986">
                      <w:rPr>
                        <w:sz w:val="16"/>
                        <w:szCs w:val="16"/>
                      </w:rPr>
                      <w:t>, insb. Verkehr</w:t>
                    </w:r>
                    <w:r w:rsidR="00416986">
                      <w:rPr>
                        <w:sz w:val="16"/>
                        <w:szCs w:val="16"/>
                      </w:rPr>
                      <w:t>swesen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1" layoutInCell="0" allowOverlap="1" wp14:anchorId="04DEF1FD" wp14:editId="1FE689AC">
              <wp:simplePos x="0" y="0"/>
              <wp:positionH relativeFrom="page">
                <wp:posOffset>1080135</wp:posOffset>
              </wp:positionH>
              <wp:positionV relativeFrom="page">
                <wp:posOffset>1260475</wp:posOffset>
              </wp:positionV>
              <wp:extent cx="5760085" cy="0"/>
              <wp:effectExtent l="13335" t="12700" r="8255" b="6350"/>
              <wp:wrapNone/>
              <wp:docPr id="9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110D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C01CC4" id="Freeform 2" o:spid="_x0000_s1026" style="position:absolute;margin-left:85.05pt;margin-top:99.25pt;width:453.55pt;height:0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" o:allowincell="f" path="m,l8504,e" filled="f" strokecolor="#110d08" strokeweight=".5pt">
              <v:path arrowok="t" o:connecttype="custom" o:connectlocs="0,0;5760085,0" o:connectangles="0,0"/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 wp14:anchorId="77F6365F" wp14:editId="32B5FDB9">
              <wp:simplePos x="0" y="0"/>
              <wp:positionH relativeFrom="margin">
                <wp:posOffset>0</wp:posOffset>
              </wp:positionH>
              <wp:positionV relativeFrom="page">
                <wp:posOffset>1440180</wp:posOffset>
              </wp:positionV>
              <wp:extent cx="5760085" cy="0"/>
              <wp:effectExtent l="9525" t="11430" r="12065" b="7620"/>
              <wp:wrapNone/>
              <wp:docPr id="8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110D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6C220E" id="Freeform 3" o:spid="_x0000_s1026" style="position:absolute;margin-left:0;margin-top:113.4pt;width:453.55pt;height:0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" o:allowincell="f" path="m,l8504,e" filled="f" strokecolor="#110d08" strokeweight=".5pt">
              <v:path arrowok="t" o:connecttype="custom" o:connectlocs="0,0;5760085,0" o:connectangles="0,0"/>
              <w10:wrap anchorx="margin" anchory="page"/>
              <w10:anchorlock/>
            </v:shape>
          </w:pict>
        </mc:Fallback>
      </mc:AlternateContent>
    </w:r>
    <w:r w:rsidR="00107A15">
      <w:rPr>
        <w:noProof/>
      </w:rPr>
      <w:drawing>
        <wp:anchor distT="0" distB="0" distL="114300" distR="114300" simplePos="0" relativeHeight="251655680" behindDoc="0" locked="1" layoutInCell="0" allowOverlap="1" wp14:anchorId="3B90D4F2" wp14:editId="3E461A43">
          <wp:simplePos x="0" y="0"/>
          <wp:positionH relativeFrom="column">
            <wp:posOffset>-683895</wp:posOffset>
          </wp:positionH>
          <wp:positionV relativeFrom="page">
            <wp:posOffset>464185</wp:posOffset>
          </wp:positionV>
          <wp:extent cx="2075815" cy="609600"/>
          <wp:effectExtent l="19050" t="0" r="635" b="0"/>
          <wp:wrapNone/>
          <wp:docPr id="1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81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226A47B8" wp14:editId="2ECBCE66">
              <wp:simplePos x="0" y="0"/>
              <wp:positionH relativeFrom="page">
                <wp:posOffset>1080135</wp:posOffset>
              </wp:positionH>
              <wp:positionV relativeFrom="page">
                <wp:posOffset>1871980</wp:posOffset>
              </wp:positionV>
              <wp:extent cx="2700020" cy="157480"/>
              <wp:effectExtent l="3810" t="0" r="127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A15" w:rsidRDefault="00107A15">
                          <w:pPr>
                            <w:pStyle w:val="tud-briefkontakt"/>
                          </w:pPr>
                          <w:r>
                            <w:t>Technische Universität Dresden, 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A47B8" id="Text Box 5" o:spid="_x0000_s1027" type="#_x0000_t202" style="position:absolute;margin-left:85.05pt;margin-top:147.4pt;width:212.6pt;height:12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dksg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" o:allowincell="f" filled="f" stroked="f">
              <v:textbox inset="0,0,0,0">
                <w:txbxContent>
                  <w:p w:rsidR="00107A15" w:rsidRDefault="00107A15">
                    <w:pPr>
                      <w:pStyle w:val="tud-briefkontakt"/>
                    </w:pPr>
                    <w:r>
                      <w:t>Technische Universität Dresden, 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8E39E8"/>
    <w:multiLevelType w:val="hybridMultilevel"/>
    <w:tmpl w:val="B374E0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2"/>
    <w:rsid w:val="00004E70"/>
    <w:rsid w:val="00012BED"/>
    <w:rsid w:val="00015EC0"/>
    <w:rsid w:val="00032EB8"/>
    <w:rsid w:val="000542D3"/>
    <w:rsid w:val="00064FFD"/>
    <w:rsid w:val="00095EF5"/>
    <w:rsid w:val="000C6EE6"/>
    <w:rsid w:val="000E35A0"/>
    <w:rsid w:val="000F595D"/>
    <w:rsid w:val="00105B53"/>
    <w:rsid w:val="00107A15"/>
    <w:rsid w:val="0013317D"/>
    <w:rsid w:val="00163710"/>
    <w:rsid w:val="001A1465"/>
    <w:rsid w:val="001C271E"/>
    <w:rsid w:val="001C7089"/>
    <w:rsid w:val="001D3F94"/>
    <w:rsid w:val="001E5376"/>
    <w:rsid w:val="001E5E66"/>
    <w:rsid w:val="001E6DD6"/>
    <w:rsid w:val="001F64A8"/>
    <w:rsid w:val="00202631"/>
    <w:rsid w:val="00206F1A"/>
    <w:rsid w:val="00223937"/>
    <w:rsid w:val="002313A6"/>
    <w:rsid w:val="0024538F"/>
    <w:rsid w:val="0025002D"/>
    <w:rsid w:val="00273343"/>
    <w:rsid w:val="002769B7"/>
    <w:rsid w:val="00280135"/>
    <w:rsid w:val="002824B4"/>
    <w:rsid w:val="00291491"/>
    <w:rsid w:val="002A3733"/>
    <w:rsid w:val="002B3968"/>
    <w:rsid w:val="002C277D"/>
    <w:rsid w:val="002D25B3"/>
    <w:rsid w:val="002F3E15"/>
    <w:rsid w:val="003122EC"/>
    <w:rsid w:val="00330C10"/>
    <w:rsid w:val="003331BA"/>
    <w:rsid w:val="00334167"/>
    <w:rsid w:val="00340D87"/>
    <w:rsid w:val="00353D6D"/>
    <w:rsid w:val="00381434"/>
    <w:rsid w:val="00382E3A"/>
    <w:rsid w:val="00385AF8"/>
    <w:rsid w:val="00390C68"/>
    <w:rsid w:val="003A7D2F"/>
    <w:rsid w:val="00406C57"/>
    <w:rsid w:val="00415201"/>
    <w:rsid w:val="00416986"/>
    <w:rsid w:val="00430AAB"/>
    <w:rsid w:val="00454F28"/>
    <w:rsid w:val="004571FF"/>
    <w:rsid w:val="004728A0"/>
    <w:rsid w:val="00477204"/>
    <w:rsid w:val="00477BCA"/>
    <w:rsid w:val="004A1A48"/>
    <w:rsid w:val="004B070E"/>
    <w:rsid w:val="004B13ED"/>
    <w:rsid w:val="004C1A51"/>
    <w:rsid w:val="004C648E"/>
    <w:rsid w:val="004C706F"/>
    <w:rsid w:val="004D2993"/>
    <w:rsid w:val="004D5DAD"/>
    <w:rsid w:val="004D6A0B"/>
    <w:rsid w:val="0051006A"/>
    <w:rsid w:val="00540C02"/>
    <w:rsid w:val="00550E30"/>
    <w:rsid w:val="0057113E"/>
    <w:rsid w:val="00594DED"/>
    <w:rsid w:val="005B1C7B"/>
    <w:rsid w:val="005B5986"/>
    <w:rsid w:val="005D12CD"/>
    <w:rsid w:val="005E724B"/>
    <w:rsid w:val="006027F4"/>
    <w:rsid w:val="006215A6"/>
    <w:rsid w:val="0063519E"/>
    <w:rsid w:val="00652708"/>
    <w:rsid w:val="0066382D"/>
    <w:rsid w:val="00667998"/>
    <w:rsid w:val="00673A8A"/>
    <w:rsid w:val="006A69DE"/>
    <w:rsid w:val="006B200F"/>
    <w:rsid w:val="00704F09"/>
    <w:rsid w:val="00710BD2"/>
    <w:rsid w:val="00712BDA"/>
    <w:rsid w:val="007145AD"/>
    <w:rsid w:val="00727270"/>
    <w:rsid w:val="007505C3"/>
    <w:rsid w:val="00751B69"/>
    <w:rsid w:val="00754B0E"/>
    <w:rsid w:val="00765783"/>
    <w:rsid w:val="0077038D"/>
    <w:rsid w:val="00785A18"/>
    <w:rsid w:val="007B6002"/>
    <w:rsid w:val="007F33D9"/>
    <w:rsid w:val="00827BFC"/>
    <w:rsid w:val="00857BA3"/>
    <w:rsid w:val="00861D34"/>
    <w:rsid w:val="00872B30"/>
    <w:rsid w:val="008A4C91"/>
    <w:rsid w:val="008B1105"/>
    <w:rsid w:val="008B6F08"/>
    <w:rsid w:val="008C2484"/>
    <w:rsid w:val="008E0A26"/>
    <w:rsid w:val="008E7135"/>
    <w:rsid w:val="008F2B67"/>
    <w:rsid w:val="009037A4"/>
    <w:rsid w:val="00912D11"/>
    <w:rsid w:val="00973246"/>
    <w:rsid w:val="009B19F0"/>
    <w:rsid w:val="009B4A04"/>
    <w:rsid w:val="009C7E41"/>
    <w:rsid w:val="009D2BF7"/>
    <w:rsid w:val="009F1AEA"/>
    <w:rsid w:val="00A24D95"/>
    <w:rsid w:val="00A41CE8"/>
    <w:rsid w:val="00A46B25"/>
    <w:rsid w:val="00A46E45"/>
    <w:rsid w:val="00A63CDE"/>
    <w:rsid w:val="00A64340"/>
    <w:rsid w:val="00AA3200"/>
    <w:rsid w:val="00AA4B96"/>
    <w:rsid w:val="00AB3B21"/>
    <w:rsid w:val="00AF1F52"/>
    <w:rsid w:val="00AF42FF"/>
    <w:rsid w:val="00B00046"/>
    <w:rsid w:val="00B02975"/>
    <w:rsid w:val="00B072D3"/>
    <w:rsid w:val="00B1001C"/>
    <w:rsid w:val="00B12C92"/>
    <w:rsid w:val="00B27D70"/>
    <w:rsid w:val="00B356F6"/>
    <w:rsid w:val="00B37FA8"/>
    <w:rsid w:val="00B41992"/>
    <w:rsid w:val="00B520FA"/>
    <w:rsid w:val="00B66B85"/>
    <w:rsid w:val="00B67E85"/>
    <w:rsid w:val="00B90F8A"/>
    <w:rsid w:val="00B94FB9"/>
    <w:rsid w:val="00B96761"/>
    <w:rsid w:val="00BA51D1"/>
    <w:rsid w:val="00BC36E2"/>
    <w:rsid w:val="00BF328C"/>
    <w:rsid w:val="00BF4471"/>
    <w:rsid w:val="00BF5C1F"/>
    <w:rsid w:val="00C11CBB"/>
    <w:rsid w:val="00C33A47"/>
    <w:rsid w:val="00C560E8"/>
    <w:rsid w:val="00C93676"/>
    <w:rsid w:val="00C97773"/>
    <w:rsid w:val="00CB1070"/>
    <w:rsid w:val="00CD47EB"/>
    <w:rsid w:val="00CF2327"/>
    <w:rsid w:val="00D40637"/>
    <w:rsid w:val="00D52865"/>
    <w:rsid w:val="00DA4369"/>
    <w:rsid w:val="00DB655D"/>
    <w:rsid w:val="00DD6C14"/>
    <w:rsid w:val="00DD72FD"/>
    <w:rsid w:val="00DF2B94"/>
    <w:rsid w:val="00E106D3"/>
    <w:rsid w:val="00E12F5F"/>
    <w:rsid w:val="00E25B82"/>
    <w:rsid w:val="00E45F88"/>
    <w:rsid w:val="00E6358D"/>
    <w:rsid w:val="00E657D9"/>
    <w:rsid w:val="00E81457"/>
    <w:rsid w:val="00E94360"/>
    <w:rsid w:val="00EC20FB"/>
    <w:rsid w:val="00EC6513"/>
    <w:rsid w:val="00F07CED"/>
    <w:rsid w:val="00F1661F"/>
    <w:rsid w:val="00F32250"/>
    <w:rsid w:val="00F37E24"/>
    <w:rsid w:val="00F40F8A"/>
    <w:rsid w:val="00F47A3F"/>
    <w:rsid w:val="00F63A7B"/>
    <w:rsid w:val="00F70B55"/>
    <w:rsid w:val="00F8753A"/>
    <w:rsid w:val="00F90BF6"/>
    <w:rsid w:val="00FC5AB8"/>
    <w:rsid w:val="00FC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C0689F7-5585-4F5E-8C0F-A70D700D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3D6D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locked/>
    <w:rsid w:val="00430AAB"/>
    <w:pPr>
      <w:keepNext/>
      <w:keepLines/>
      <w:autoSpaceDE w:val="0"/>
      <w:autoSpaceDN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nhideWhenUsed/>
    <w:qFormat/>
    <w:locked/>
    <w:rsid w:val="001C271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rsid w:val="00A41CE8"/>
    <w:pPr>
      <w:widowControl w:val="0"/>
      <w:autoSpaceDE w:val="0"/>
      <w:autoSpaceDN w:val="0"/>
      <w:spacing w:line="280" w:lineRule="atLeas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rsid w:val="00A41CE8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rsid w:val="00A41CE8"/>
    <w:pPr>
      <w:widowControl w:val="0"/>
      <w:autoSpaceDE w:val="0"/>
      <w:autoSpaceDN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rsid w:val="00A41CE8"/>
    <w:pPr>
      <w:spacing w:line="180" w:lineRule="exact"/>
      <w:ind w:left="0" w:firstLine="0"/>
    </w:pPr>
  </w:style>
  <w:style w:type="paragraph" w:customStyle="1" w:styleId="BalloonText1">
    <w:name w:val="Balloon Text1"/>
    <w:basedOn w:val="Standard"/>
    <w:rsid w:val="00A41CE8"/>
    <w:pPr>
      <w:autoSpaceDE w:val="0"/>
      <w:autoSpaceDN w:val="0"/>
    </w:pPr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A41CE8"/>
    <w:pPr>
      <w:tabs>
        <w:tab w:val="center" w:pos="4536"/>
        <w:tab w:val="right" w:pos="9072"/>
      </w:tabs>
      <w:autoSpaceDE w:val="0"/>
      <w:autoSpaceDN w:val="0"/>
    </w:pPr>
  </w:style>
  <w:style w:type="paragraph" w:styleId="Fuzeile">
    <w:name w:val="footer"/>
    <w:basedOn w:val="Standard"/>
    <w:rsid w:val="00A41CE8"/>
    <w:pPr>
      <w:tabs>
        <w:tab w:val="center" w:pos="4536"/>
        <w:tab w:val="right" w:pos="9072"/>
      </w:tabs>
      <w:autoSpaceDE w:val="0"/>
      <w:autoSpaceDN w:val="0"/>
    </w:pPr>
  </w:style>
  <w:style w:type="character" w:styleId="Hyperlink">
    <w:name w:val="Hyperlink"/>
    <w:basedOn w:val="Absatz-Standardschriftart"/>
    <w:rsid w:val="00A41CE8"/>
    <w:rPr>
      <w:rFonts w:cs="Times New Roman"/>
      <w:color w:val="0000FF"/>
      <w:u w:val="single"/>
    </w:rPr>
  </w:style>
  <w:style w:type="paragraph" w:customStyle="1" w:styleId="tu-briefseitenzahl">
    <w:name w:val="tu-brief_seitenzahl"/>
    <w:basedOn w:val="Fuzeile"/>
    <w:rsid w:val="00A41CE8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paragraph" w:styleId="KeinLeerraum">
    <w:name w:val="No Spacing"/>
    <w:uiPriority w:val="1"/>
    <w:qFormat/>
    <w:rsid w:val="00B96761"/>
    <w:rPr>
      <w:rFonts w:asciiTheme="minorHAnsi" w:eastAsiaTheme="minorEastAsia" w:hAnsiTheme="minorHAnsi" w:cstheme="minorBidi"/>
      <w:sz w:val="24"/>
      <w:szCs w:val="24"/>
    </w:rPr>
  </w:style>
  <w:style w:type="paragraph" w:styleId="Sprechblasentext">
    <w:name w:val="Balloon Text"/>
    <w:basedOn w:val="Standard"/>
    <w:link w:val="SprechblasentextZchn"/>
    <w:rsid w:val="00032EB8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32EB8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rsid w:val="001C271E"/>
    <w:rPr>
      <w:rFonts w:ascii="Cambria" w:hAnsi="Cambria"/>
      <w:b/>
      <w:bCs/>
      <w:sz w:val="26"/>
      <w:szCs w:val="26"/>
      <w:lang w:eastAsia="fr-FR"/>
    </w:rPr>
  </w:style>
  <w:style w:type="paragraph" w:customStyle="1" w:styleId="Default">
    <w:name w:val="Default"/>
    <w:rsid w:val="001C271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GB" w:eastAsia="en-GB"/>
    </w:rPr>
  </w:style>
  <w:style w:type="character" w:customStyle="1" w:styleId="berschrift1Zchn">
    <w:name w:val="Überschrift 1 Zchn"/>
    <w:basedOn w:val="Absatz-Standardschriftart"/>
    <w:link w:val="berschrift1"/>
    <w:rsid w:val="00430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3F94"/>
    <w:pPr>
      <w:autoSpaceDE w:val="0"/>
      <w:autoSpaceDN w:val="0"/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67998"/>
    <w:rPr>
      <w:color w:val="605E5C"/>
      <w:shd w:val="clear" w:color="auto" w:fill="E1DFDD"/>
    </w:rPr>
  </w:style>
  <w:style w:type="character" w:customStyle="1" w:styleId="bodytext">
    <w:name w:val="bodytext"/>
    <w:basedOn w:val="Absatz-Standardschriftart"/>
    <w:rsid w:val="000E35A0"/>
  </w:style>
  <w:style w:type="character" w:customStyle="1" w:styleId="apple-converted-space">
    <w:name w:val="apple-converted-space"/>
    <w:basedOn w:val="Absatz-Standardschriftart"/>
    <w:rsid w:val="00B5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tasks\brief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</Template>
  <TotalTime>0</TotalTime>
  <Pages>1</Pages>
  <Words>287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</vt:lpstr>
    </vt:vector>
  </TitlesOfParts>
  <Company>MDC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laemmer</dc:creator>
  <cp:lastModifiedBy>Microsoft-Konto</cp:lastModifiedBy>
  <cp:revision>3</cp:revision>
  <cp:lastPrinted>2018-06-05T14:16:00Z</cp:lastPrinted>
  <dcterms:created xsi:type="dcterms:W3CDTF">2021-09-23T07:02:00Z</dcterms:created>
  <dcterms:modified xsi:type="dcterms:W3CDTF">2021-09-23T07:04:00Z</dcterms:modified>
</cp:coreProperties>
</file>